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313F" w14:textId="25809BD4" w:rsidR="00F24F8D" w:rsidRDefault="00F24F8D" w:rsidP="004A0E25">
      <w:r>
        <w:t>(What is packet tracer?)</w:t>
      </w:r>
    </w:p>
    <w:p w14:paraId="31D76882" w14:textId="46B4E90D" w:rsidR="00E94641" w:rsidRDefault="004A0E25" w:rsidP="004A0E25">
      <w:r w:rsidRPr="004A0E25">
        <w:t xml:space="preserve">Packet Tracer is a cross-platform visual simulation tool designed by Cisco Systems that allows users to create network topologies and </w:t>
      </w:r>
      <w:r w:rsidR="00F24F8D">
        <w:t>simulate</w:t>
      </w:r>
      <w:r w:rsidRPr="004A0E25">
        <w:t xml:space="preserve"> modern computer networks. The software allows users to simulate the configuration of Cisco routers and switches using a simulated command line interface.</w:t>
      </w:r>
      <w:r w:rsidR="00AB107B">
        <w:t xml:space="preserve"> Available on PC, Mac, </w:t>
      </w:r>
      <w:r w:rsidR="000D51BD">
        <w:t>and Linux as a desktop application and as a mobile app on</w:t>
      </w:r>
      <w:r w:rsidR="00AB107B">
        <w:t xml:space="preserve"> iOS and Android.</w:t>
      </w:r>
    </w:p>
    <w:p w14:paraId="70526D85" w14:textId="2E142EC1" w:rsidR="00F24F8D" w:rsidRDefault="00F24F8D" w:rsidP="004A0E25"/>
    <w:p w14:paraId="57527D3A" w14:textId="280C020D" w:rsidR="00F24F8D" w:rsidRDefault="00F24F8D" w:rsidP="004A0E25">
      <w:r>
        <w:t>(Use cases)</w:t>
      </w:r>
    </w:p>
    <w:p w14:paraId="6FB7779C" w14:textId="4B854A47" w:rsidR="00F24F8D" w:rsidRDefault="00F24F8D" w:rsidP="004A0E25">
      <w:r>
        <w:t xml:space="preserve">Create </w:t>
      </w:r>
      <w:r w:rsidR="00AB107B">
        <w:t>networks and see what works best. Test updates before implementing them on actual hardware</w:t>
      </w:r>
      <w:r w:rsidR="000D51BD">
        <w:t>. Learning Tool for cisco networking classes.</w:t>
      </w:r>
    </w:p>
    <w:p w14:paraId="4CEBFEBF" w14:textId="1498B88F" w:rsidR="00F24F8D" w:rsidRDefault="00F24F8D" w:rsidP="004A0E25"/>
    <w:p w14:paraId="41ED1141" w14:textId="625A7870" w:rsidR="00F24F8D" w:rsidRDefault="00F24F8D" w:rsidP="004A0E25">
      <w:r>
        <w:t>(Drawbacks)</w:t>
      </w:r>
    </w:p>
    <w:p w14:paraId="43CB4B16" w14:textId="512B05F9" w:rsidR="00F24F8D" w:rsidRDefault="00F24F8D" w:rsidP="004A0E25">
      <w:r>
        <w:t>Packet Tracer can only simulate network devices created by Cisco Systems. Only a simulation, not real hardware</w:t>
      </w:r>
      <w:r w:rsidR="000D51BD">
        <w:t>. Not all function</w:t>
      </w:r>
      <w:r w:rsidR="008B2F14">
        <w:t>s</w:t>
      </w:r>
      <w:r w:rsidR="000D51BD">
        <w:t xml:space="preserve"> simulated</w:t>
      </w:r>
    </w:p>
    <w:p w14:paraId="3570F2D3" w14:textId="49205E5F" w:rsidR="00F24F8D" w:rsidRDefault="00F24F8D" w:rsidP="004A0E25"/>
    <w:p w14:paraId="79D1348E" w14:textId="33FEEC67" w:rsidR="00F24F8D" w:rsidRDefault="00F24F8D" w:rsidP="004A0E25">
      <w:r>
        <w:t>(Alternatives)</w:t>
      </w:r>
    </w:p>
    <w:p w14:paraId="58A98CB5" w14:textId="2F9FC12D" w:rsidR="00502A84" w:rsidRDefault="00F24F8D" w:rsidP="00502A84">
      <w:r>
        <w:t>GNS3</w:t>
      </w:r>
      <w:r w:rsidR="00502A84">
        <w:t>- free, open source, used by many companies, VMware integration</w:t>
      </w:r>
      <w:r w:rsidR="00CF295B">
        <w:t>, can simulate network devices created by other companies</w:t>
      </w:r>
    </w:p>
    <w:p w14:paraId="55BFF406" w14:textId="4E61AB7E" w:rsidR="00F24F8D" w:rsidRPr="004A0E25" w:rsidRDefault="00F24F8D" w:rsidP="004A0E25">
      <w:r>
        <w:t>NetSim</w:t>
      </w:r>
      <w:r w:rsidR="00502A84">
        <w:t xml:space="preserve"> – paid, has GUI</w:t>
      </w:r>
    </w:p>
    <w:sectPr w:rsidR="00F24F8D" w:rsidRPr="004A0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CB"/>
    <w:rsid w:val="000005E5"/>
    <w:rsid w:val="00025DCB"/>
    <w:rsid w:val="000D51BD"/>
    <w:rsid w:val="003B5B88"/>
    <w:rsid w:val="00442B3C"/>
    <w:rsid w:val="004A0E25"/>
    <w:rsid w:val="00502A84"/>
    <w:rsid w:val="006E6569"/>
    <w:rsid w:val="008B2F14"/>
    <w:rsid w:val="00AB107B"/>
    <w:rsid w:val="00CF295B"/>
    <w:rsid w:val="00D87780"/>
    <w:rsid w:val="00E5621F"/>
    <w:rsid w:val="00E94641"/>
    <w:rsid w:val="00F2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4203"/>
  <w15:chartTrackingRefBased/>
  <w15:docId w15:val="{BC5CC158-8792-4938-A18E-6D6B7D1A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er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C5088-0BFD-4592-ACC8-849D06F2B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133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White</dc:creator>
  <cp:lastModifiedBy>David White</cp:lastModifiedBy>
  <cp:revision>6</cp:revision>
  <dcterms:created xsi:type="dcterms:W3CDTF">2021-07-15T19:37:00Z</dcterms:created>
  <dcterms:modified xsi:type="dcterms:W3CDTF">2021-07-18T20:12:00Z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